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02E" w:rsidRDefault="0044159F">
      <w:bookmarkStart w:id="0" w:name="_GoBack"/>
      <w:bookmarkEnd w:id="0"/>
      <w:r>
        <w:t>Image.pbm(ouverture)</w:t>
      </w:r>
    </w:p>
    <w:p w:rsidR="004F602E" w:rsidRDefault="0044159F">
      <w:r>
        <w:t>Centrer l*’image</w:t>
      </w:r>
    </w:p>
    <w:p w:rsidR="004F602E" w:rsidRDefault="0044159F">
      <w:r>
        <w:t>Console 80*24</w:t>
      </w:r>
    </w:p>
    <w:p w:rsidR="004F602E" w:rsidRDefault="0044159F">
      <w:r>
        <w:t>La barre d’espace quitte le programme</w:t>
      </w:r>
    </w:p>
    <w:p w:rsidR="004F602E" w:rsidRDefault="0044159F">
      <w:r>
        <w:t>Exia saver</w:t>
      </w:r>
    </w:p>
    <w:p w:rsidR="004F602E" w:rsidRDefault="0044159F">
      <w:r>
        <w:t>Faire un lanceur lancé avec ./ sans parametre</w:t>
      </w:r>
    </w:p>
    <w:p w:rsidR="004F602E" w:rsidRDefault="0044159F">
      <w:r>
        <w:t>Systèmclear</w:t>
      </w:r>
    </w:p>
    <w:p w:rsidR="004F602E" w:rsidRDefault="0044159F">
      <w:r>
        <w:t xml:space="preserve">Fichier log historique </w:t>
      </w:r>
      <w:r>
        <w:t>trié</w:t>
      </w:r>
    </w:p>
    <w:p w:rsidR="004F602E" w:rsidRDefault="0044159F">
      <w:r>
        <w:t>Dans les logs : Date heure-type du programme lancé(image statique /taille horloge/position avion)</w:t>
      </w:r>
    </w:p>
    <w:p w:rsidR="004F602E" w:rsidRDefault="0044159F">
      <w:r>
        <w:t xml:space="preserve">Faire un tri </w:t>
      </w:r>
    </w:p>
    <w:p w:rsidR="004F602E" w:rsidRDefault="0044159F">
      <w:r>
        <w:t>Faire un menu de choix dans les logs.</w:t>
      </w:r>
    </w:p>
    <w:p w:rsidR="004F602E" w:rsidRDefault="0044159F">
      <w:r>
        <w:t>////////////////////////// </w:t>
      </w:r>
    </w:p>
    <w:p w:rsidR="004F602E" w:rsidRDefault="0044159F">
      <w:r>
        <w:t>ARCHITECTURE</w:t>
      </w:r>
    </w:p>
    <w:p w:rsidR="004F602E" w:rsidRDefault="0044159F">
      <w:r>
        <w:t>Differents programmes(combien/qui fait quoi ?/en commun ?/in</w:t>
      </w:r>
      <w:r>
        <w:t>clude.h ?/) ex struc avion : int x int y int direction /ciel : int largeur int hauteur int avion/MODULO x sur la largeur / pointeur de l’avion vers le ciel)</w:t>
      </w:r>
    </w:p>
    <w:p w:rsidR="004F602E" w:rsidRDefault="0044159F">
      <w:r>
        <w:t>On met quoi dans avion .h ( bibliothèque / fonction qui fait ca fonction qui fait ca… /il nous faut</w:t>
      </w:r>
      <w:r>
        <w:t xml:space="preserve"> un x/Y / largeur hauteur )</w:t>
      </w:r>
    </w:p>
    <w:p w:rsidR="004F602E" w:rsidRDefault="0044159F">
      <w:r>
        <w:t>Differentes structures de données</w:t>
      </w:r>
    </w:p>
    <w:p w:rsidR="004F602E" w:rsidRDefault="004F602E">
      <w:pPr>
        <w:pBdr>
          <w:bottom w:val="single" w:sz="6" w:space="1" w:color="000000"/>
        </w:pBdr>
      </w:pPr>
    </w:p>
    <w:p w:rsidR="004F602E" w:rsidRDefault="004F602E"/>
    <w:p w:rsidR="004F602E" w:rsidRDefault="004F602E"/>
    <w:p w:rsidR="004F602E" w:rsidRDefault="004F602E"/>
    <w:p w:rsidR="004F602E" w:rsidRDefault="004F602E"/>
    <w:p w:rsidR="004F602E" w:rsidRDefault="004F602E"/>
    <w:p w:rsidR="004F602E" w:rsidRDefault="004F602E"/>
    <w:p w:rsidR="004F602E" w:rsidRDefault="004F602E"/>
    <w:p w:rsidR="004F602E" w:rsidRDefault="004F602E"/>
    <w:p w:rsidR="004F602E" w:rsidRDefault="004F602E"/>
    <w:p w:rsidR="004F602E" w:rsidRDefault="004F602E"/>
    <w:p w:rsidR="004F602E" w:rsidRDefault="004F602E"/>
    <w:p w:rsidR="004F602E" w:rsidRDefault="004F602E"/>
    <w:p w:rsidR="004F602E" w:rsidRDefault="0044159F">
      <w:pPr>
        <w:rPr>
          <w:rFonts w:ascii="Berlin Sans FB" w:hAnsi="Berlin Sans FB"/>
        </w:rPr>
      </w:pPr>
      <w:r>
        <w:rPr>
          <w:rFonts w:ascii="Berlin Sans FB" w:hAnsi="Berlin Sans FB"/>
        </w:rPr>
        <w:lastRenderedPageBreak/>
        <w:t xml:space="preserve">Combien de programmes : </w:t>
      </w:r>
    </w:p>
    <w:p w:rsidR="004F602E" w:rsidRDefault="0044159F">
      <w:pPr>
        <w:pStyle w:val="Paragraphedeliste"/>
        <w:numPr>
          <w:ilvl w:val="0"/>
          <w:numId w:val="1"/>
        </w:numPr>
        <w:rPr>
          <w:rFonts w:ascii="Berlin Sans FB" w:hAnsi="Berlin Sans FB"/>
        </w:rPr>
      </w:pPr>
      <w:r>
        <w:rPr>
          <w:rFonts w:ascii="Berlin Sans FB" w:hAnsi="Berlin Sans FB"/>
        </w:rPr>
        <w:t>Lanceur.c</w:t>
      </w:r>
    </w:p>
    <w:p w:rsidR="004F602E" w:rsidRDefault="0044159F">
      <w:pPr>
        <w:pStyle w:val="Paragraphedeliste"/>
        <w:numPr>
          <w:ilvl w:val="1"/>
          <w:numId w:val="1"/>
        </w:numPr>
        <w:rPr>
          <w:rFonts w:ascii="Berlin Sans FB" w:hAnsi="Berlin Sans FB"/>
        </w:rPr>
      </w:pPr>
      <w:r>
        <w:rPr>
          <w:rFonts w:ascii="Berlin Sans FB" w:hAnsi="Berlin Sans FB"/>
        </w:rPr>
        <w:t>(parametre stat)</w:t>
      </w:r>
    </w:p>
    <w:p w:rsidR="004F602E" w:rsidRDefault="0044159F">
      <w:pPr>
        <w:pStyle w:val="Paragraphedeliste"/>
        <w:numPr>
          <w:ilvl w:val="0"/>
          <w:numId w:val="1"/>
        </w:numPr>
        <w:rPr>
          <w:rFonts w:ascii="Berlin Sans FB" w:hAnsi="Berlin Sans FB"/>
        </w:rPr>
      </w:pPr>
      <w:r>
        <w:rPr>
          <w:rFonts w:ascii="Berlin Sans FB" w:hAnsi="Berlin Sans FB"/>
        </w:rPr>
        <w:t>Type_statique.c</w:t>
      </w:r>
    </w:p>
    <w:p w:rsidR="004F602E" w:rsidRDefault="0044159F">
      <w:pPr>
        <w:pStyle w:val="Paragraphedeliste"/>
        <w:numPr>
          <w:ilvl w:val="1"/>
          <w:numId w:val="1"/>
        </w:numPr>
        <w:rPr>
          <w:rFonts w:ascii="Berlin Sans FB" w:hAnsi="Berlin Sans FB"/>
        </w:rPr>
      </w:pPr>
      <w:r>
        <w:rPr>
          <w:rFonts w:ascii="Berlin Sans FB" w:hAnsi="Berlin Sans FB"/>
        </w:rPr>
        <w:t>ImagePbmS.h</w:t>
      </w:r>
    </w:p>
    <w:p w:rsidR="004F602E" w:rsidRDefault="0044159F">
      <w:pPr>
        <w:pStyle w:val="Paragraphedeliste"/>
        <w:numPr>
          <w:ilvl w:val="1"/>
          <w:numId w:val="1"/>
        </w:numPr>
        <w:rPr>
          <w:rFonts w:ascii="Berlin Sans FB" w:hAnsi="Berlin Sans FB"/>
        </w:rPr>
      </w:pPr>
      <w:r>
        <w:rPr>
          <w:rFonts w:ascii="Berlin Sans FB" w:hAnsi="Berlin Sans FB"/>
        </w:rPr>
        <w:t>Random.h</w:t>
      </w:r>
    </w:p>
    <w:p w:rsidR="004F602E" w:rsidRDefault="0044159F">
      <w:pPr>
        <w:pStyle w:val="Paragraphedeliste"/>
        <w:numPr>
          <w:ilvl w:val="1"/>
          <w:numId w:val="1"/>
        </w:numPr>
        <w:rPr>
          <w:rFonts w:ascii="Berlin Sans FB" w:hAnsi="Berlin Sans FB"/>
        </w:rPr>
      </w:pPr>
      <w:r>
        <w:rPr>
          <w:rFonts w:ascii="Berlin Sans FB" w:hAnsi="Berlin Sans FB"/>
        </w:rPr>
        <w:t>Quitter_Avec_Espace.h</w:t>
      </w:r>
    </w:p>
    <w:p w:rsidR="004F602E" w:rsidRDefault="0044159F">
      <w:pPr>
        <w:pStyle w:val="Paragraphedeliste"/>
        <w:numPr>
          <w:ilvl w:val="0"/>
          <w:numId w:val="1"/>
        </w:numPr>
        <w:rPr>
          <w:rFonts w:ascii="Berlin Sans FB" w:hAnsi="Berlin Sans FB"/>
        </w:rPr>
      </w:pPr>
      <w:r>
        <w:rPr>
          <w:rFonts w:ascii="Berlin Sans FB" w:hAnsi="Berlin Sans FB"/>
        </w:rPr>
        <w:t>Type_dynamique.c</w:t>
      </w:r>
    </w:p>
    <w:p w:rsidR="004F602E" w:rsidRDefault="0044159F">
      <w:pPr>
        <w:pStyle w:val="Paragraphedeliste"/>
        <w:numPr>
          <w:ilvl w:val="1"/>
          <w:numId w:val="1"/>
        </w:numPr>
        <w:rPr>
          <w:rFonts w:ascii="Berlin Sans FB" w:hAnsi="Berlin Sans FB"/>
        </w:rPr>
      </w:pPr>
      <w:r>
        <w:rPr>
          <w:rFonts w:ascii="Berlin Sans FB" w:hAnsi="Berlin Sans FB"/>
        </w:rPr>
        <w:t>ImagePbmD.h</w:t>
      </w:r>
    </w:p>
    <w:p w:rsidR="004F602E" w:rsidRDefault="0044159F">
      <w:pPr>
        <w:pStyle w:val="Paragraphedeliste"/>
        <w:numPr>
          <w:ilvl w:val="2"/>
          <w:numId w:val="1"/>
        </w:numPr>
        <w:rPr>
          <w:rFonts w:ascii="Berlin Sans FB" w:hAnsi="Berlin Sans FB"/>
        </w:rPr>
      </w:pPr>
      <w:r>
        <w:rPr>
          <w:rFonts w:ascii="Berlin Sans FB" w:hAnsi="Berlin Sans FB"/>
        </w:rPr>
        <w:t>Structure_Horloge</w:t>
      </w:r>
    </w:p>
    <w:p w:rsidR="004F602E" w:rsidRDefault="0044159F">
      <w:pPr>
        <w:pStyle w:val="Paragraphedeliste"/>
        <w:numPr>
          <w:ilvl w:val="3"/>
          <w:numId w:val="1"/>
        </w:numPr>
        <w:rPr>
          <w:rFonts w:ascii="Berlin Sans FB" w:hAnsi="Berlin Sans FB"/>
        </w:rPr>
      </w:pPr>
      <w:r>
        <w:rPr>
          <w:rFonts w:ascii="Berlin Sans FB" w:hAnsi="Berlin Sans FB"/>
        </w:rPr>
        <w:t>Int Heure</w:t>
      </w:r>
    </w:p>
    <w:p w:rsidR="004F602E" w:rsidRDefault="0044159F">
      <w:pPr>
        <w:pStyle w:val="Paragraphedeliste"/>
        <w:numPr>
          <w:ilvl w:val="3"/>
          <w:numId w:val="1"/>
        </w:numPr>
        <w:rPr>
          <w:rFonts w:ascii="Berlin Sans FB" w:hAnsi="Berlin Sans FB"/>
        </w:rPr>
      </w:pPr>
      <w:r>
        <w:rPr>
          <w:rFonts w:ascii="Berlin Sans FB" w:hAnsi="Berlin Sans FB"/>
        </w:rPr>
        <w:t>Int Minutes</w:t>
      </w:r>
    </w:p>
    <w:p w:rsidR="004F602E" w:rsidRDefault="0044159F">
      <w:pPr>
        <w:pStyle w:val="Paragraphedeliste"/>
        <w:numPr>
          <w:ilvl w:val="3"/>
          <w:numId w:val="1"/>
        </w:numPr>
        <w:rPr>
          <w:rFonts w:ascii="Berlin Sans FB" w:hAnsi="Berlin Sans FB"/>
        </w:rPr>
      </w:pPr>
      <w:r>
        <w:rPr>
          <w:rFonts w:ascii="Berlin Sans FB" w:hAnsi="Berlin Sans FB"/>
        </w:rPr>
        <w:t>Int Secondes</w:t>
      </w:r>
    </w:p>
    <w:p w:rsidR="004F602E" w:rsidRDefault="0044159F">
      <w:pPr>
        <w:pStyle w:val="Paragraphedeliste"/>
        <w:numPr>
          <w:ilvl w:val="1"/>
          <w:numId w:val="1"/>
        </w:numPr>
        <w:rPr>
          <w:rFonts w:ascii="Berlin Sans FB" w:hAnsi="Berlin Sans FB"/>
        </w:rPr>
      </w:pPr>
      <w:r>
        <w:rPr>
          <w:rFonts w:ascii="Berlin Sans FB" w:hAnsi="Berlin Sans FB"/>
        </w:rPr>
        <w:t>Quitter_Avec_Espace.h</w:t>
      </w:r>
    </w:p>
    <w:p w:rsidR="004F602E" w:rsidRDefault="0044159F">
      <w:pPr>
        <w:pStyle w:val="Paragraphedeliste"/>
        <w:numPr>
          <w:ilvl w:val="0"/>
          <w:numId w:val="1"/>
        </w:numPr>
        <w:rPr>
          <w:rFonts w:ascii="Berlin Sans FB" w:hAnsi="Berlin Sans FB"/>
        </w:rPr>
      </w:pPr>
      <w:r>
        <w:rPr>
          <w:rFonts w:ascii="Berlin Sans FB" w:hAnsi="Berlin Sans FB"/>
        </w:rPr>
        <w:t>Type_interactif.c</w:t>
      </w:r>
    </w:p>
    <w:p w:rsidR="004F602E" w:rsidRDefault="0044159F">
      <w:pPr>
        <w:pStyle w:val="Paragraphedeliste"/>
        <w:numPr>
          <w:ilvl w:val="1"/>
          <w:numId w:val="1"/>
        </w:numPr>
        <w:rPr>
          <w:rFonts w:ascii="Berlin Sans FB" w:hAnsi="Berlin Sans FB"/>
        </w:rPr>
      </w:pPr>
      <w:r>
        <w:rPr>
          <w:rFonts w:ascii="Berlin Sans FB" w:hAnsi="Berlin Sans FB"/>
        </w:rPr>
        <w:t>ImagePbmI.h</w:t>
      </w:r>
    </w:p>
    <w:p w:rsidR="004F602E" w:rsidRDefault="0044159F">
      <w:pPr>
        <w:pStyle w:val="Paragraphedeliste"/>
        <w:numPr>
          <w:ilvl w:val="1"/>
          <w:numId w:val="1"/>
        </w:numPr>
        <w:rPr>
          <w:rFonts w:ascii="Berlin Sans FB" w:hAnsi="Berlin Sans FB"/>
        </w:rPr>
      </w:pPr>
      <w:r>
        <w:rPr>
          <w:rFonts w:ascii="Berlin Sans FB" w:hAnsi="Berlin Sans FB"/>
        </w:rPr>
        <w:t>Avion.h</w:t>
      </w:r>
    </w:p>
    <w:p w:rsidR="004F602E" w:rsidRDefault="0044159F">
      <w:pPr>
        <w:pStyle w:val="Paragraphedeliste"/>
        <w:numPr>
          <w:ilvl w:val="2"/>
          <w:numId w:val="1"/>
        </w:numPr>
        <w:rPr>
          <w:rFonts w:ascii="Berlin Sans FB" w:hAnsi="Berlin Sans FB"/>
        </w:rPr>
      </w:pPr>
      <w:r>
        <w:rPr>
          <w:rFonts w:ascii="Berlin Sans FB" w:hAnsi="Berlin Sans FB"/>
        </w:rPr>
        <w:t>Struc_Ciel</w:t>
      </w:r>
    </w:p>
    <w:p w:rsidR="004F602E" w:rsidRDefault="0044159F">
      <w:pPr>
        <w:pStyle w:val="Paragraphedeliste"/>
        <w:numPr>
          <w:ilvl w:val="3"/>
          <w:numId w:val="1"/>
        </w:numPr>
        <w:rPr>
          <w:rFonts w:ascii="Berlin Sans FB" w:hAnsi="Berlin Sans FB"/>
        </w:rPr>
      </w:pPr>
      <w:r>
        <w:rPr>
          <w:rFonts w:ascii="Berlin Sans FB" w:hAnsi="Berlin Sans FB"/>
        </w:rPr>
        <w:t>Int Largeur</w:t>
      </w:r>
    </w:p>
    <w:p w:rsidR="004F602E" w:rsidRDefault="0044159F">
      <w:pPr>
        <w:pStyle w:val="Paragraphedeliste"/>
        <w:numPr>
          <w:ilvl w:val="3"/>
          <w:numId w:val="1"/>
        </w:numPr>
        <w:rPr>
          <w:rFonts w:ascii="Berlin Sans FB" w:hAnsi="Berlin Sans FB"/>
        </w:rPr>
      </w:pPr>
      <w:r>
        <w:rPr>
          <w:rFonts w:ascii="Berlin Sans FB" w:hAnsi="Berlin Sans FB"/>
        </w:rPr>
        <w:t>Int Hauteur</w:t>
      </w:r>
    </w:p>
    <w:p w:rsidR="004F602E" w:rsidRDefault="0044159F">
      <w:pPr>
        <w:pStyle w:val="Paragraphedeliste"/>
        <w:numPr>
          <w:ilvl w:val="3"/>
          <w:numId w:val="1"/>
        </w:numPr>
        <w:rPr>
          <w:rFonts w:ascii="Berlin Sans FB" w:hAnsi="Berlin Sans FB"/>
        </w:rPr>
      </w:pPr>
      <w:r>
        <w:rPr>
          <w:rFonts w:ascii="Berlin Sans FB" w:hAnsi="Berlin Sans FB"/>
        </w:rPr>
        <w:t>Int *Avion</w:t>
      </w:r>
    </w:p>
    <w:p w:rsidR="004F602E" w:rsidRDefault="0044159F">
      <w:pPr>
        <w:pStyle w:val="Paragraphedeliste"/>
        <w:numPr>
          <w:ilvl w:val="2"/>
          <w:numId w:val="1"/>
        </w:numPr>
        <w:rPr>
          <w:rFonts w:ascii="Berlin Sans FB" w:hAnsi="Berlin Sans FB"/>
        </w:rPr>
      </w:pPr>
      <w:r>
        <w:rPr>
          <w:rFonts w:ascii="Berlin Sans FB" w:hAnsi="Berlin Sans FB"/>
        </w:rPr>
        <w:t>Struct_Avion</w:t>
      </w:r>
    </w:p>
    <w:p w:rsidR="004F602E" w:rsidRDefault="0044159F">
      <w:pPr>
        <w:pStyle w:val="Paragraphedeliste"/>
        <w:numPr>
          <w:ilvl w:val="3"/>
          <w:numId w:val="1"/>
        </w:numPr>
        <w:rPr>
          <w:rFonts w:ascii="Berlin Sans FB" w:hAnsi="Berlin Sans FB"/>
        </w:rPr>
      </w:pPr>
      <w:r>
        <w:rPr>
          <w:rFonts w:ascii="Berlin Sans FB" w:hAnsi="Berlin Sans FB"/>
        </w:rPr>
        <w:t>Int X</w:t>
      </w:r>
    </w:p>
    <w:p w:rsidR="004F602E" w:rsidRDefault="0044159F">
      <w:pPr>
        <w:pStyle w:val="Paragraphedeliste"/>
        <w:numPr>
          <w:ilvl w:val="3"/>
          <w:numId w:val="1"/>
        </w:numPr>
        <w:rPr>
          <w:rFonts w:ascii="Berlin Sans FB" w:hAnsi="Berlin Sans FB"/>
        </w:rPr>
      </w:pPr>
      <w:r>
        <w:rPr>
          <w:rFonts w:ascii="Berlin Sans FB" w:hAnsi="Berlin Sans FB"/>
        </w:rPr>
        <w:t>Int Y</w:t>
      </w:r>
    </w:p>
    <w:p w:rsidR="004F602E" w:rsidRDefault="0044159F">
      <w:pPr>
        <w:pStyle w:val="Paragraphedeliste"/>
        <w:numPr>
          <w:ilvl w:val="2"/>
          <w:numId w:val="1"/>
        </w:numPr>
        <w:rPr>
          <w:rFonts w:ascii="Berlin Sans FB" w:hAnsi="Berlin Sans FB"/>
        </w:rPr>
      </w:pPr>
      <w:r>
        <w:rPr>
          <w:rFonts w:ascii="Berlin Sans FB" w:hAnsi="Berlin Sans FB"/>
        </w:rPr>
        <w:t>Struct_Commandes</w:t>
      </w:r>
    </w:p>
    <w:p w:rsidR="004F602E" w:rsidRDefault="0044159F">
      <w:pPr>
        <w:pStyle w:val="Paragraphedeliste"/>
        <w:numPr>
          <w:ilvl w:val="3"/>
          <w:numId w:val="1"/>
        </w:numPr>
        <w:rPr>
          <w:rFonts w:ascii="Berlin Sans FB" w:hAnsi="Berlin Sans FB"/>
        </w:rPr>
      </w:pPr>
      <w:r>
        <w:rPr>
          <w:rFonts w:ascii="Berlin Sans FB" w:hAnsi="Berlin Sans FB"/>
        </w:rPr>
        <w:t>Int Haut</w:t>
      </w:r>
    </w:p>
    <w:p w:rsidR="004F602E" w:rsidRDefault="0044159F">
      <w:pPr>
        <w:pStyle w:val="Paragraphedeliste"/>
        <w:numPr>
          <w:ilvl w:val="3"/>
          <w:numId w:val="1"/>
        </w:numPr>
        <w:rPr>
          <w:rFonts w:ascii="Berlin Sans FB" w:hAnsi="Berlin Sans FB"/>
        </w:rPr>
      </w:pPr>
      <w:r>
        <w:rPr>
          <w:rFonts w:ascii="Berlin Sans FB" w:hAnsi="Berlin Sans FB"/>
        </w:rPr>
        <w:t>Int Bas</w:t>
      </w:r>
    </w:p>
    <w:p w:rsidR="004F602E" w:rsidRDefault="0044159F">
      <w:pPr>
        <w:pStyle w:val="Paragraphedeliste"/>
        <w:numPr>
          <w:ilvl w:val="3"/>
          <w:numId w:val="1"/>
        </w:numPr>
        <w:rPr>
          <w:rFonts w:ascii="Berlin Sans FB" w:hAnsi="Berlin Sans FB"/>
        </w:rPr>
      </w:pPr>
      <w:r>
        <w:rPr>
          <w:rFonts w:ascii="Berlin Sans FB" w:hAnsi="Berlin Sans FB"/>
        </w:rPr>
        <w:t>Int Gauche</w:t>
      </w:r>
    </w:p>
    <w:p w:rsidR="004F602E" w:rsidRDefault="0044159F">
      <w:pPr>
        <w:pStyle w:val="Paragraphedeliste"/>
        <w:numPr>
          <w:ilvl w:val="3"/>
          <w:numId w:val="1"/>
        </w:numPr>
        <w:rPr>
          <w:rFonts w:ascii="Berlin Sans FB" w:hAnsi="Berlin Sans FB"/>
        </w:rPr>
      </w:pPr>
      <w:r>
        <w:rPr>
          <w:rFonts w:ascii="Berlin Sans FB" w:hAnsi="Berlin Sans FB"/>
        </w:rPr>
        <w:t>Int Droite</w:t>
      </w:r>
    </w:p>
    <w:p w:rsidR="004F602E" w:rsidRDefault="0044159F">
      <w:pPr>
        <w:pStyle w:val="Paragraphedeliste"/>
        <w:numPr>
          <w:ilvl w:val="1"/>
          <w:numId w:val="1"/>
        </w:numPr>
        <w:rPr>
          <w:rFonts w:ascii="Berlin Sans FB" w:hAnsi="Berlin Sans FB"/>
        </w:rPr>
      </w:pPr>
      <w:r>
        <w:rPr>
          <w:rFonts w:ascii="Berlin Sans FB" w:hAnsi="Berlin Sans FB"/>
        </w:rPr>
        <w:t>Ciel.h</w:t>
      </w:r>
    </w:p>
    <w:p w:rsidR="004F602E" w:rsidRDefault="0044159F">
      <w:pPr>
        <w:pStyle w:val="Paragraphedeliste"/>
        <w:numPr>
          <w:ilvl w:val="1"/>
          <w:numId w:val="1"/>
        </w:numPr>
      </w:pPr>
      <w:r>
        <w:rPr>
          <w:rFonts w:ascii="Berlin Sans FB" w:hAnsi="Berlin Sans FB"/>
        </w:rPr>
        <w:t>Quitter_Avec_Espace.h</w:t>
      </w:r>
    </w:p>
    <w:sectPr w:rsidR="004F602E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159F" w:rsidRDefault="0044159F">
      <w:pPr>
        <w:spacing w:after="0" w:line="240" w:lineRule="auto"/>
      </w:pPr>
      <w:r>
        <w:separator/>
      </w:r>
    </w:p>
  </w:endnote>
  <w:endnote w:type="continuationSeparator" w:id="0">
    <w:p w:rsidR="0044159F" w:rsidRDefault="00441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159F" w:rsidRDefault="0044159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4159F" w:rsidRDefault="00441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4C25F7"/>
    <w:multiLevelType w:val="multilevel"/>
    <w:tmpl w:val="797E481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F602E"/>
    <w:rsid w:val="0022461E"/>
    <w:rsid w:val="0044159F"/>
    <w:rsid w:val="004428B0"/>
    <w:rsid w:val="004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5A7474-9A55-47CA-B7CD-D4CA1BEA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dc:description/>
  <cp:lastModifiedBy>Ben</cp:lastModifiedBy>
  <cp:revision>2</cp:revision>
  <dcterms:created xsi:type="dcterms:W3CDTF">2016-12-08T19:41:00Z</dcterms:created>
  <dcterms:modified xsi:type="dcterms:W3CDTF">2016-12-08T19:41:00Z</dcterms:modified>
</cp:coreProperties>
</file>